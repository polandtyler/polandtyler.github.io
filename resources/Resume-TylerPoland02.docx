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8A2C5F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poland</w:t>
            </w:r>
          </w:p>
          <w:p w:rsidR="00692703" w:rsidRPr="00CF1A49" w:rsidRDefault="008A2C5F" w:rsidP="00913946">
            <w:pPr>
              <w:pStyle w:val="ContactInfo"/>
              <w:contextualSpacing w:val="0"/>
            </w:pPr>
            <w:r>
              <w:t>Denver, CO 80260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D4F573A2821434BB538A48A81F3922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720.469.5016</w:t>
            </w:r>
          </w:p>
          <w:p w:rsidR="00692703" w:rsidRPr="00CF1A49" w:rsidRDefault="008A2C5F" w:rsidP="00913946">
            <w:pPr>
              <w:pStyle w:val="ContactInfoEmphasis"/>
              <w:contextualSpacing w:val="0"/>
            </w:pPr>
            <w:r>
              <w:t>Poland.tyler@gmail.com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E8D3BBA5C290B48879235F13D67D3A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8A2C5F">
              <w:t>https://</w:t>
            </w:r>
            <w:r>
              <w:t>www.linkedin.com/in/polandtyler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80523AC8B446504FBF5B3D82B7C96E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8A2C5F">
              <w:t>http://tyler-poland.com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A2C5F" w:rsidP="00913946">
            <w:pPr>
              <w:contextualSpacing w:val="0"/>
            </w:pPr>
            <w:r>
              <w:t>Engineer with 5+ years’ work experience in various software disciplines. Passionate about mobile design and development</w:t>
            </w:r>
            <w:r w:rsidR="00530CAF">
              <w:t>, his dogs, learning new things, and camping.</w:t>
            </w:r>
          </w:p>
        </w:tc>
      </w:tr>
    </w:tbl>
    <w:p w:rsidR="004E01EB" w:rsidRPr="00CF1A49" w:rsidRDefault="0010188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DE92CB89DDC7A4195F9ED480841F62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A2C5F" w:rsidP="001D0BF1">
            <w:pPr>
              <w:pStyle w:val="Heading3"/>
              <w:contextualSpacing w:val="0"/>
              <w:outlineLvl w:val="2"/>
            </w:pPr>
            <w:r>
              <w:t>feb 2016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8A2C5F" w:rsidP="001D0BF1">
            <w:pPr>
              <w:pStyle w:val="Heading2"/>
              <w:contextualSpacing w:val="0"/>
              <w:outlineLvl w:val="1"/>
            </w:pPr>
            <w:r>
              <w:t>ios / web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aetna</w:t>
            </w:r>
          </w:p>
          <w:p w:rsidR="008A2C5F" w:rsidRPr="00CF1A49" w:rsidRDefault="008A2C5F" w:rsidP="001D0BF1">
            <w:pPr>
              <w:contextualSpacing w:val="0"/>
            </w:pPr>
            <w:r>
              <w:t>Build, test, and ship feature code that enables users to live healthier lives. Stack: Swift 4, XCTest &amp; XCUITest, Jenkins, Xcode Server, Fastlane.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8A2C5F" w:rsidP="00F61DF9">
            <w:pPr>
              <w:pStyle w:val="Heading3"/>
              <w:contextualSpacing w:val="0"/>
              <w:outlineLvl w:val="2"/>
            </w:pPr>
            <w:r>
              <w:t>nov 2015</w:t>
            </w:r>
            <w:r w:rsidR="00F61DF9" w:rsidRPr="00CF1A49">
              <w:t xml:space="preserve"> – </w:t>
            </w:r>
            <w:r>
              <w:t>feb 2016</w:t>
            </w:r>
          </w:p>
          <w:p w:rsidR="00F61DF9" w:rsidRPr="00CF1A49" w:rsidRDefault="008A2C5F" w:rsidP="00F61DF9">
            <w:pPr>
              <w:pStyle w:val="Heading2"/>
              <w:contextualSpacing w:val="0"/>
              <w:outlineLvl w:val="1"/>
            </w:pPr>
            <w:r>
              <w:t>ios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aetna member central</w:t>
            </w:r>
          </w:p>
          <w:p w:rsidR="00F61DF9" w:rsidRDefault="008A2C5F" w:rsidP="00F61DF9">
            <w:r>
              <w:t>Provided POCs and features in both React</w:t>
            </w:r>
            <w:r w:rsidR="00530CAF">
              <w:t xml:space="preserve"> Native and Swift while rewriting Member Central app in Swift. Also re-architected the app to use a </w:t>
            </w:r>
            <w:bookmarkStart w:id="0" w:name="_GoBack"/>
            <w:bookmarkEnd w:id="0"/>
            <w:r w:rsidR="00530CAF">
              <w:t>standard MVC approach. Stack: node.js, React Native, Obj-c, Swift, AWS.</w:t>
            </w:r>
          </w:p>
          <w:p w:rsidR="008A2C5F" w:rsidRDefault="008A2C5F" w:rsidP="00F61DF9"/>
          <w:p w:rsidR="008A2C5F" w:rsidRPr="00CF1A49" w:rsidRDefault="008A2C5F" w:rsidP="008A2C5F">
            <w:pPr>
              <w:pStyle w:val="Heading3"/>
              <w:contextualSpacing w:val="0"/>
              <w:outlineLvl w:val="2"/>
            </w:pPr>
            <w:r>
              <w:t>apr 2014</w:t>
            </w:r>
            <w:r w:rsidRPr="00CF1A49">
              <w:t xml:space="preserve"> – </w:t>
            </w:r>
            <w:r>
              <w:t>nov 2015</w:t>
            </w:r>
          </w:p>
          <w:p w:rsidR="008A2C5F" w:rsidRPr="00CF1A49" w:rsidRDefault="008A2C5F" w:rsidP="008A2C5F">
            <w:pPr>
              <w:pStyle w:val="Heading2"/>
              <w:contextualSpacing w:val="0"/>
              <w:outlineLvl w:val="1"/>
            </w:pPr>
            <w:r>
              <w:t>sdet (test engineer)</w:t>
            </w:r>
            <w:r w:rsidRPr="00CF1A49">
              <w:t xml:space="preserve">, </w:t>
            </w:r>
            <w:r>
              <w:rPr>
                <w:rStyle w:val="SubtleReference"/>
              </w:rPr>
              <w:t>itriage</w:t>
            </w:r>
          </w:p>
          <w:p w:rsidR="008A2C5F" w:rsidRDefault="00530CAF" w:rsidP="008A2C5F">
            <w:r>
              <w:t>Designed and implemented automated and manual tests / processes in support of the iTriage application. Write API and UI tests to ensure quality. Stack: Ruby, calabash, Jenkins, Sauce labs.</w:t>
            </w:r>
          </w:p>
          <w:p w:rsidR="00530CAF" w:rsidRDefault="00530CAF" w:rsidP="008A2C5F"/>
          <w:p w:rsidR="00530CAF" w:rsidRPr="00CF1A49" w:rsidRDefault="00530CAF" w:rsidP="00530CAF">
            <w:pPr>
              <w:pStyle w:val="Heading3"/>
              <w:contextualSpacing w:val="0"/>
              <w:outlineLvl w:val="2"/>
            </w:pPr>
            <w:r>
              <w:t>apr 2014</w:t>
            </w:r>
            <w:r w:rsidRPr="00CF1A49">
              <w:t xml:space="preserve"> – </w:t>
            </w:r>
            <w:r>
              <w:t>nov 2015</w:t>
            </w:r>
          </w:p>
          <w:p w:rsidR="00530CAF" w:rsidRPr="00CF1A49" w:rsidRDefault="00530CAF" w:rsidP="00530CAF">
            <w:pPr>
              <w:pStyle w:val="Heading2"/>
              <w:contextualSpacing w:val="0"/>
              <w:outlineLvl w:val="1"/>
            </w:pPr>
            <w:r>
              <w:t>QA engineer,</w:t>
            </w:r>
            <w:r w:rsidRPr="00CF1A49">
              <w:t xml:space="preserve"> </w:t>
            </w:r>
            <w:r>
              <w:rPr>
                <w:rStyle w:val="SubtleReference"/>
              </w:rPr>
              <w:t>accurence</w:t>
            </w:r>
          </w:p>
          <w:p w:rsidR="00530CAF" w:rsidRDefault="00530CAF" w:rsidP="00530CAF">
            <w:r>
              <w:t>Implemented strong quality processes and began automating repetitive tasks. Reduced escape defect metric by roughly 70%.</w:t>
            </w:r>
          </w:p>
        </w:tc>
      </w:tr>
    </w:tbl>
    <w:sdt>
      <w:sdtPr>
        <w:alias w:val="Education:"/>
        <w:tag w:val="Education:"/>
        <w:id w:val="-1908763273"/>
        <w:placeholder>
          <w:docPart w:val="A12A2EF40EAA0B4387F202859C04031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530CAF">
        <w:tc>
          <w:tcPr>
            <w:tcW w:w="9290" w:type="dxa"/>
          </w:tcPr>
          <w:p w:rsidR="001D0BF1" w:rsidRPr="00CF1A49" w:rsidRDefault="00530CAF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2011</w:t>
            </w:r>
          </w:p>
          <w:p w:rsidR="001D0BF1" w:rsidRPr="00CF1A49" w:rsidRDefault="00530CAF" w:rsidP="001D0BF1">
            <w:pPr>
              <w:pStyle w:val="Heading2"/>
              <w:contextualSpacing w:val="0"/>
              <w:outlineLvl w:val="1"/>
            </w:pPr>
            <w:r>
              <w:t>b.a. Economics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valparaiso university</w:t>
            </w:r>
          </w:p>
          <w:p w:rsidR="007538DC" w:rsidRPr="00CF1A49" w:rsidRDefault="00530CAF" w:rsidP="007538DC">
            <w:pPr>
              <w:contextualSpacing w:val="0"/>
            </w:pPr>
            <w:r>
              <w:t>Certifications: IT Fellow (Help Desk and Network)</w:t>
            </w:r>
          </w:p>
        </w:tc>
      </w:tr>
    </w:tbl>
    <w:sdt>
      <w:sdtPr>
        <w:alias w:val="Skills:"/>
        <w:tag w:val="Skills:"/>
        <w:id w:val="-1392877668"/>
        <w:placeholder>
          <w:docPart w:val="E5A444C5212BB14DAF25FA1E207B077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925B63" w:rsidP="006E1507">
            <w:pPr>
              <w:pStyle w:val="ListBullet"/>
              <w:contextualSpacing w:val="0"/>
            </w:pPr>
            <w:r>
              <w:t>iOS - Swift</w:t>
            </w:r>
          </w:p>
          <w:p w:rsidR="001F4E6D" w:rsidRPr="006E1507" w:rsidRDefault="00925B63" w:rsidP="006E1507">
            <w:pPr>
              <w:pStyle w:val="ListBullet"/>
              <w:contextualSpacing w:val="0"/>
            </w:pPr>
            <w:r>
              <w:t>Web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925B63" w:rsidP="006E1507">
            <w:pPr>
              <w:pStyle w:val="ListBullet"/>
              <w:contextualSpacing w:val="0"/>
            </w:pPr>
            <w:r>
              <w:t>Versatility</w:t>
            </w:r>
          </w:p>
          <w:p w:rsidR="001E3120" w:rsidRPr="006E1507" w:rsidRDefault="00925B63" w:rsidP="006E1507">
            <w:pPr>
              <w:pStyle w:val="ListBullet"/>
              <w:contextualSpacing w:val="0"/>
            </w:pPr>
            <w:r>
              <w:t>Deployment</w:t>
            </w:r>
          </w:p>
          <w:p w:rsidR="001E3120" w:rsidRPr="006E1507" w:rsidRDefault="00925B63" w:rsidP="006E1507">
            <w:pPr>
              <w:pStyle w:val="ListBullet"/>
              <w:contextualSpacing w:val="0"/>
            </w:pPr>
            <w:r>
              <w:t>Ensuring product quality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884" w:rsidRDefault="00101884" w:rsidP="0068194B">
      <w:r>
        <w:separator/>
      </w:r>
    </w:p>
    <w:p w:rsidR="00101884" w:rsidRDefault="00101884"/>
    <w:p w:rsidR="00101884" w:rsidRDefault="00101884"/>
  </w:endnote>
  <w:endnote w:type="continuationSeparator" w:id="0">
    <w:p w:rsidR="00101884" w:rsidRDefault="00101884" w:rsidP="0068194B">
      <w:r>
        <w:continuationSeparator/>
      </w:r>
    </w:p>
    <w:p w:rsidR="00101884" w:rsidRDefault="00101884"/>
    <w:p w:rsidR="00101884" w:rsidRDefault="00101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884" w:rsidRDefault="00101884" w:rsidP="0068194B">
      <w:r>
        <w:separator/>
      </w:r>
    </w:p>
    <w:p w:rsidR="00101884" w:rsidRDefault="00101884"/>
    <w:p w:rsidR="00101884" w:rsidRDefault="00101884"/>
  </w:footnote>
  <w:footnote w:type="continuationSeparator" w:id="0">
    <w:p w:rsidR="00101884" w:rsidRDefault="00101884" w:rsidP="0068194B">
      <w:r>
        <w:continuationSeparator/>
      </w:r>
    </w:p>
    <w:p w:rsidR="00101884" w:rsidRDefault="00101884"/>
    <w:p w:rsidR="00101884" w:rsidRDefault="001018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86BA7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5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1884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0CA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4FD6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2C5F"/>
    <w:rsid w:val="008A6538"/>
    <w:rsid w:val="008C7056"/>
    <w:rsid w:val="008F3B14"/>
    <w:rsid w:val="00901899"/>
    <w:rsid w:val="0090344B"/>
    <w:rsid w:val="00905715"/>
    <w:rsid w:val="0091321E"/>
    <w:rsid w:val="00913946"/>
    <w:rsid w:val="00925B63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4AAF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EA65A"/>
  <w15:chartTrackingRefBased/>
  <w15:docId w15:val="{92AB9E0B-9A65-EF42-881B-85671CA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664291/Library/Containers/com.microsoft.Word/Data/Library/Application%20Support/Microsoft/Office/16.0/DTS/Search/%7b6A242AF1-5D6F-C94A-9764-C62368259BD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4F573A2821434BB538A48A81F39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DD6B-CEE0-C442-B897-535E0A82D565}"/>
      </w:docPartPr>
      <w:docPartBody>
        <w:p w:rsidR="009D17B0" w:rsidRDefault="00656FC7">
          <w:pPr>
            <w:pStyle w:val="DD4F573A2821434BB538A48A81F3922E"/>
          </w:pPr>
          <w:r w:rsidRPr="00CF1A49">
            <w:t>·</w:t>
          </w:r>
        </w:p>
      </w:docPartBody>
    </w:docPart>
    <w:docPart>
      <w:docPartPr>
        <w:name w:val="0E8D3BBA5C290B48879235F13D67D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23FCB-E2ED-B94B-A6FA-DA683CD36325}"/>
      </w:docPartPr>
      <w:docPartBody>
        <w:p w:rsidR="009D17B0" w:rsidRDefault="00656FC7">
          <w:pPr>
            <w:pStyle w:val="0E8D3BBA5C290B48879235F13D67D3A9"/>
          </w:pPr>
          <w:r w:rsidRPr="00CF1A49">
            <w:t>·</w:t>
          </w:r>
        </w:p>
      </w:docPartBody>
    </w:docPart>
    <w:docPart>
      <w:docPartPr>
        <w:name w:val="80523AC8B446504FBF5B3D82B7C96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06374-E69E-934B-A484-7EACF1C9D0FB}"/>
      </w:docPartPr>
      <w:docPartBody>
        <w:p w:rsidR="009D17B0" w:rsidRDefault="00656FC7">
          <w:pPr>
            <w:pStyle w:val="80523AC8B446504FBF5B3D82B7C96E84"/>
          </w:pPr>
          <w:r w:rsidRPr="00CF1A49">
            <w:t>·</w:t>
          </w:r>
        </w:p>
      </w:docPartBody>
    </w:docPart>
    <w:docPart>
      <w:docPartPr>
        <w:name w:val="8DE92CB89DDC7A4195F9ED480841F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67E0D-6BA7-BE4B-A5A9-B8FF535BF01B}"/>
      </w:docPartPr>
      <w:docPartBody>
        <w:p w:rsidR="009D17B0" w:rsidRDefault="00656FC7">
          <w:pPr>
            <w:pStyle w:val="8DE92CB89DDC7A4195F9ED480841F620"/>
          </w:pPr>
          <w:r w:rsidRPr="00CF1A49">
            <w:t>Experience</w:t>
          </w:r>
        </w:p>
      </w:docPartBody>
    </w:docPart>
    <w:docPart>
      <w:docPartPr>
        <w:name w:val="A12A2EF40EAA0B4387F202859C040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8B2EA-A40D-D44F-A883-4ECBC0A5C39C}"/>
      </w:docPartPr>
      <w:docPartBody>
        <w:p w:rsidR="009D17B0" w:rsidRDefault="00656FC7">
          <w:pPr>
            <w:pStyle w:val="A12A2EF40EAA0B4387F202859C04031D"/>
          </w:pPr>
          <w:r w:rsidRPr="00CF1A49">
            <w:t>Education</w:t>
          </w:r>
        </w:p>
      </w:docPartBody>
    </w:docPart>
    <w:docPart>
      <w:docPartPr>
        <w:name w:val="E5A444C5212BB14DAF25FA1E207B0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12CB-0146-D940-9F62-A78F168807CD}"/>
      </w:docPartPr>
      <w:docPartBody>
        <w:p w:rsidR="009D17B0" w:rsidRDefault="00656FC7">
          <w:pPr>
            <w:pStyle w:val="E5A444C5212BB14DAF25FA1E207B077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2"/>
    <w:rsid w:val="001A3A6E"/>
    <w:rsid w:val="006405A2"/>
    <w:rsid w:val="00656FC7"/>
    <w:rsid w:val="009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C043A0910B64EB36AD580F7F28709">
    <w:name w:val="7A2C043A0910B64EB36AD580F7F2870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912C2E993E6C8498F556510A1ACE20F">
    <w:name w:val="F912C2E993E6C8498F556510A1ACE20F"/>
  </w:style>
  <w:style w:type="paragraph" w:customStyle="1" w:styleId="FE57F20F3712104ABD3D909AB3F981C9">
    <w:name w:val="FE57F20F3712104ABD3D909AB3F981C9"/>
  </w:style>
  <w:style w:type="paragraph" w:customStyle="1" w:styleId="DD4F573A2821434BB538A48A81F3922E">
    <w:name w:val="DD4F573A2821434BB538A48A81F3922E"/>
  </w:style>
  <w:style w:type="paragraph" w:customStyle="1" w:styleId="14A37E6563848F478AF83EFAF02B26E4">
    <w:name w:val="14A37E6563848F478AF83EFAF02B26E4"/>
  </w:style>
  <w:style w:type="paragraph" w:customStyle="1" w:styleId="C84BBB34FFB9E3419090B03369CF4D86">
    <w:name w:val="C84BBB34FFB9E3419090B03369CF4D86"/>
  </w:style>
  <w:style w:type="paragraph" w:customStyle="1" w:styleId="0E8D3BBA5C290B48879235F13D67D3A9">
    <w:name w:val="0E8D3BBA5C290B48879235F13D67D3A9"/>
  </w:style>
  <w:style w:type="paragraph" w:customStyle="1" w:styleId="01B10871CF213D4CAD5994723CD46680">
    <w:name w:val="01B10871CF213D4CAD5994723CD46680"/>
  </w:style>
  <w:style w:type="paragraph" w:customStyle="1" w:styleId="80523AC8B446504FBF5B3D82B7C96E84">
    <w:name w:val="80523AC8B446504FBF5B3D82B7C96E84"/>
  </w:style>
  <w:style w:type="paragraph" w:customStyle="1" w:styleId="B5DC3E843DE64F46BEBC78D188128BBF">
    <w:name w:val="B5DC3E843DE64F46BEBC78D188128BBF"/>
  </w:style>
  <w:style w:type="paragraph" w:customStyle="1" w:styleId="56BF0E407869304793D1E3C52D9A1355">
    <w:name w:val="56BF0E407869304793D1E3C52D9A1355"/>
  </w:style>
  <w:style w:type="paragraph" w:customStyle="1" w:styleId="8DE92CB89DDC7A4195F9ED480841F620">
    <w:name w:val="8DE92CB89DDC7A4195F9ED480841F620"/>
  </w:style>
  <w:style w:type="paragraph" w:customStyle="1" w:styleId="95A9A90472D3EC4E806C82AED4C71666">
    <w:name w:val="95A9A90472D3EC4E806C82AED4C71666"/>
  </w:style>
  <w:style w:type="paragraph" w:customStyle="1" w:styleId="7A7DF282EF7328498183B08163507B0C">
    <w:name w:val="7A7DF282EF7328498183B08163507B0C"/>
  </w:style>
  <w:style w:type="paragraph" w:customStyle="1" w:styleId="499FFAAA054FDF419F7910BF222CA912">
    <w:name w:val="499FFAAA054FDF419F7910BF222CA912"/>
  </w:style>
  <w:style w:type="character" w:styleId="SubtleReference">
    <w:name w:val="Subtle Reference"/>
    <w:basedOn w:val="DefaultParagraphFont"/>
    <w:uiPriority w:val="10"/>
    <w:qFormat/>
    <w:rsid w:val="006405A2"/>
    <w:rPr>
      <w:b/>
      <w:caps w:val="0"/>
      <w:smallCaps/>
      <w:color w:val="595959" w:themeColor="text1" w:themeTint="A6"/>
    </w:rPr>
  </w:style>
  <w:style w:type="paragraph" w:customStyle="1" w:styleId="7978E619F9FACD469CA37607415A288D">
    <w:name w:val="7978E619F9FACD469CA37607415A288D"/>
  </w:style>
  <w:style w:type="paragraph" w:customStyle="1" w:styleId="B76C445A1843FC49B9A2D2856118F3AA">
    <w:name w:val="B76C445A1843FC49B9A2D2856118F3AA"/>
  </w:style>
  <w:style w:type="paragraph" w:customStyle="1" w:styleId="D7E22C4B7F2EB14DBB0271CC20357CA8">
    <w:name w:val="D7E22C4B7F2EB14DBB0271CC20357CA8"/>
  </w:style>
  <w:style w:type="paragraph" w:customStyle="1" w:styleId="31A777DEE1648549AA98BA7B4249CF17">
    <w:name w:val="31A777DEE1648549AA98BA7B4249CF17"/>
  </w:style>
  <w:style w:type="paragraph" w:customStyle="1" w:styleId="BB368671128DCE489A01DE9A0D94461A">
    <w:name w:val="BB368671128DCE489A01DE9A0D94461A"/>
  </w:style>
  <w:style w:type="paragraph" w:customStyle="1" w:styleId="915A6C86F41CB74DB5F8B8566A3CE05D">
    <w:name w:val="915A6C86F41CB74DB5F8B8566A3CE05D"/>
  </w:style>
  <w:style w:type="paragraph" w:customStyle="1" w:styleId="844097C08EAA594CAC5F2B1D1495E49B">
    <w:name w:val="844097C08EAA594CAC5F2B1D1495E49B"/>
  </w:style>
  <w:style w:type="paragraph" w:customStyle="1" w:styleId="A12A2EF40EAA0B4387F202859C04031D">
    <w:name w:val="A12A2EF40EAA0B4387F202859C04031D"/>
  </w:style>
  <w:style w:type="paragraph" w:customStyle="1" w:styleId="DBC54685E597BB4B9977080C332A73C8">
    <w:name w:val="DBC54685E597BB4B9977080C332A73C8"/>
  </w:style>
  <w:style w:type="paragraph" w:customStyle="1" w:styleId="5965EE30B041C145B80F589F77EFA3C9">
    <w:name w:val="5965EE30B041C145B80F589F77EFA3C9"/>
  </w:style>
  <w:style w:type="paragraph" w:customStyle="1" w:styleId="2A695481CE6A8B448030DFD711EB751F">
    <w:name w:val="2A695481CE6A8B448030DFD711EB751F"/>
  </w:style>
  <w:style w:type="paragraph" w:customStyle="1" w:styleId="02D1910BF4CAF041B196EC4D4FE9E612">
    <w:name w:val="02D1910BF4CAF041B196EC4D4FE9E612"/>
  </w:style>
  <w:style w:type="paragraph" w:customStyle="1" w:styleId="22E40E66C7BE474BBD3BF3206434FC67">
    <w:name w:val="22E40E66C7BE474BBD3BF3206434FC67"/>
  </w:style>
  <w:style w:type="paragraph" w:customStyle="1" w:styleId="AE5356D3AA5A6646B36A8031FCFB6BCD">
    <w:name w:val="AE5356D3AA5A6646B36A8031FCFB6BCD"/>
  </w:style>
  <w:style w:type="paragraph" w:customStyle="1" w:styleId="FDC4FC87FD9C6141872DB7077AC0CBD2">
    <w:name w:val="FDC4FC87FD9C6141872DB7077AC0CBD2"/>
  </w:style>
  <w:style w:type="paragraph" w:customStyle="1" w:styleId="947A92D5FEF4B94CA2BA5A15B99DBBAB">
    <w:name w:val="947A92D5FEF4B94CA2BA5A15B99DBBAB"/>
  </w:style>
  <w:style w:type="paragraph" w:customStyle="1" w:styleId="9162B580373861478015D4BF75D114C7">
    <w:name w:val="9162B580373861478015D4BF75D114C7"/>
  </w:style>
  <w:style w:type="paragraph" w:customStyle="1" w:styleId="6D90C4E4227C4C4A81A74C1CA380B7EF">
    <w:name w:val="6D90C4E4227C4C4A81A74C1CA380B7EF"/>
  </w:style>
  <w:style w:type="paragraph" w:customStyle="1" w:styleId="E5A444C5212BB14DAF25FA1E207B0773">
    <w:name w:val="E5A444C5212BB14DAF25FA1E207B0773"/>
  </w:style>
  <w:style w:type="paragraph" w:customStyle="1" w:styleId="2298C841B019AD45A056C39CC28D0E5D">
    <w:name w:val="2298C841B019AD45A056C39CC28D0E5D"/>
  </w:style>
  <w:style w:type="paragraph" w:customStyle="1" w:styleId="407C9577BC39F147A6734AD4476A9818">
    <w:name w:val="407C9577BC39F147A6734AD4476A9818"/>
  </w:style>
  <w:style w:type="paragraph" w:customStyle="1" w:styleId="A1CE74C83727724793ABE9742FC0DB2B">
    <w:name w:val="A1CE74C83727724793ABE9742FC0DB2B"/>
  </w:style>
  <w:style w:type="paragraph" w:customStyle="1" w:styleId="FE4B3E0B87678C458D41E2976A4564E2">
    <w:name w:val="FE4B3E0B87678C458D41E2976A4564E2"/>
  </w:style>
  <w:style w:type="paragraph" w:customStyle="1" w:styleId="E9F8336BFB76F14C9A3EA83B17673AF4">
    <w:name w:val="E9F8336BFB76F14C9A3EA83B17673AF4"/>
  </w:style>
  <w:style w:type="paragraph" w:customStyle="1" w:styleId="72A8A22A792D4949B05369C2B51270D9">
    <w:name w:val="72A8A22A792D4949B05369C2B51270D9"/>
  </w:style>
  <w:style w:type="paragraph" w:customStyle="1" w:styleId="EBED720346E37246B7DD5EAF20EC14C1">
    <w:name w:val="EBED720346E37246B7DD5EAF20EC14C1"/>
  </w:style>
  <w:style w:type="paragraph" w:customStyle="1" w:styleId="27107D7000F9FF49BFF615739872091D">
    <w:name w:val="27107D7000F9FF49BFF615739872091D"/>
    <w:rsid w:val="006405A2"/>
  </w:style>
  <w:style w:type="paragraph" w:customStyle="1" w:styleId="12BBD52A317F5D48A0406D205576038E">
    <w:name w:val="12BBD52A317F5D48A0406D205576038E"/>
    <w:rsid w:val="006405A2"/>
  </w:style>
  <w:style w:type="paragraph" w:customStyle="1" w:styleId="3A1BE5E119D94B4F8FCFC24985F4545F">
    <w:name w:val="3A1BE5E119D94B4F8FCFC24985F4545F"/>
    <w:rsid w:val="006405A2"/>
  </w:style>
  <w:style w:type="paragraph" w:customStyle="1" w:styleId="6DBC2552156A1046B3ABE32A2B951653">
    <w:name w:val="6DBC2552156A1046B3ABE32A2B951653"/>
    <w:rsid w:val="006405A2"/>
  </w:style>
  <w:style w:type="paragraph" w:customStyle="1" w:styleId="084CB674F5770243A5B8DE694387541A">
    <w:name w:val="084CB674F5770243A5B8DE694387541A"/>
    <w:rsid w:val="006405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{6A242AF1-5D6F-C94A-9764-C62368259BD3}tf16402488.dotx</Template>
  <TotalTime>21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Poland, Tyler D</dc:creator>
  <cp:keywords/>
  <dc:description/>
  <cp:lastModifiedBy>Poland, Tyler D</cp:lastModifiedBy>
  <cp:revision>2</cp:revision>
  <dcterms:created xsi:type="dcterms:W3CDTF">2018-05-15T21:27:00Z</dcterms:created>
  <dcterms:modified xsi:type="dcterms:W3CDTF">2018-06-07T04:45:00Z</dcterms:modified>
  <cp:category/>
</cp:coreProperties>
</file>